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D4AA" w14:textId="7AEDEBF4" w:rsidR="00036C43" w:rsidRPr="0005338B" w:rsidRDefault="00790125" w:rsidP="00EE7EDA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05338B">
        <w:rPr>
          <w:rFonts w:asciiTheme="minorHAnsi" w:hAnsiTheme="minorHAnsi" w:cstheme="minorHAnsi"/>
          <w:sz w:val="20"/>
          <w:szCs w:val="20"/>
        </w:rPr>
        <w:t>Lead Java Developer – Technical Test</w:t>
      </w:r>
      <w:r w:rsidR="00E35015" w:rsidRPr="0005338B">
        <w:rPr>
          <w:rFonts w:asciiTheme="minorHAnsi" w:hAnsiTheme="minorHAnsi" w:cstheme="minorHAnsi"/>
          <w:sz w:val="20"/>
          <w:szCs w:val="20"/>
        </w:rPr>
        <w:t xml:space="preserve"> (8</w:t>
      </w:r>
      <w:r w:rsidR="00E35015" w:rsidRPr="0005338B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E35015" w:rsidRPr="0005338B">
        <w:rPr>
          <w:rFonts w:asciiTheme="minorHAnsi" w:hAnsiTheme="minorHAnsi" w:cstheme="minorHAnsi"/>
          <w:sz w:val="20"/>
          <w:szCs w:val="20"/>
        </w:rPr>
        <w:t xml:space="preserve"> July, 8 am – 2 pm)</w:t>
      </w:r>
    </w:p>
    <w:p w14:paraId="6DD5487A" w14:textId="4CEC36CE" w:rsidR="00790125" w:rsidRPr="0005338B" w:rsidRDefault="00790125" w:rsidP="00790125">
      <w:pPr>
        <w:rPr>
          <w:rFonts w:asciiTheme="minorHAnsi" w:hAnsiTheme="minorHAnsi" w:cstheme="minorHAnsi"/>
          <w:sz w:val="20"/>
          <w:szCs w:val="20"/>
        </w:rPr>
      </w:pPr>
      <w:r w:rsidRPr="0005338B">
        <w:rPr>
          <w:rFonts w:asciiTheme="minorHAnsi" w:hAnsiTheme="minorHAnsi" w:cstheme="minorHAnsi"/>
          <w:b/>
          <w:bCs/>
          <w:sz w:val="20"/>
          <w:szCs w:val="20"/>
        </w:rPr>
        <w:t>Time</w:t>
      </w:r>
      <w:r w:rsidRPr="0005338B">
        <w:rPr>
          <w:rFonts w:asciiTheme="minorHAnsi" w:hAnsiTheme="minorHAnsi" w:cstheme="minorHAnsi"/>
          <w:sz w:val="20"/>
          <w:szCs w:val="20"/>
        </w:rPr>
        <w:t>: 6 hrs. Time will start 15 minutes after you receive the email for this assignment.</w:t>
      </w:r>
      <w:r w:rsidR="00E35015" w:rsidRPr="0005338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70E1D9A" w14:textId="41F1EFE1" w:rsidR="00790125" w:rsidRPr="0005338B" w:rsidRDefault="00790125" w:rsidP="00790125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05338B">
        <w:rPr>
          <w:rFonts w:asciiTheme="minorHAnsi" w:hAnsiTheme="minorHAnsi" w:cstheme="minorHAnsi"/>
          <w:sz w:val="20"/>
          <w:szCs w:val="20"/>
        </w:rPr>
        <w:t xml:space="preserve">Please develop </w:t>
      </w:r>
      <w:r w:rsidR="009505D7" w:rsidRPr="0005338B">
        <w:rPr>
          <w:rFonts w:asciiTheme="minorHAnsi" w:hAnsiTheme="minorHAnsi" w:cstheme="minorHAnsi"/>
          <w:sz w:val="20"/>
          <w:szCs w:val="20"/>
        </w:rPr>
        <w:t>a web-based</w:t>
      </w:r>
      <w:r w:rsidRPr="0005338B">
        <w:rPr>
          <w:rFonts w:asciiTheme="minorHAnsi" w:hAnsiTheme="minorHAnsi" w:cstheme="minorHAnsi"/>
          <w:sz w:val="20"/>
          <w:szCs w:val="20"/>
        </w:rPr>
        <w:t xml:space="preserve"> application with below requirements using IDE of your choice. </w:t>
      </w:r>
    </w:p>
    <w:p w14:paraId="33926075" w14:textId="4A098DF6" w:rsidR="00790125" w:rsidRPr="0005338B" w:rsidRDefault="00164118" w:rsidP="00790125">
      <w:pPr>
        <w:rPr>
          <w:rFonts w:asciiTheme="minorHAnsi" w:hAnsiTheme="minorHAnsi" w:cstheme="minorHAnsi"/>
          <w:sz w:val="20"/>
          <w:szCs w:val="20"/>
        </w:rPr>
      </w:pPr>
      <w:r w:rsidRPr="0005338B">
        <w:rPr>
          <w:rFonts w:asciiTheme="minorHAnsi" w:hAnsiTheme="minorHAnsi" w:cstheme="minorHAnsi"/>
          <w:b/>
          <w:bCs/>
          <w:sz w:val="20"/>
          <w:szCs w:val="20"/>
        </w:rPr>
        <w:t>Deliverables:</w:t>
      </w:r>
      <w:r w:rsidRPr="0005338B">
        <w:rPr>
          <w:rFonts w:asciiTheme="minorHAnsi" w:hAnsiTheme="minorHAnsi" w:cstheme="minorHAnsi"/>
          <w:sz w:val="20"/>
          <w:szCs w:val="20"/>
        </w:rPr>
        <w:t xml:space="preserve"> </w:t>
      </w:r>
      <w:r w:rsidR="009505D7" w:rsidRPr="0005338B">
        <w:rPr>
          <w:rFonts w:asciiTheme="minorHAnsi" w:hAnsiTheme="minorHAnsi" w:cstheme="minorHAnsi"/>
          <w:sz w:val="20"/>
          <w:szCs w:val="20"/>
        </w:rPr>
        <w:t>Deliverables (as listed below) can be submitted by uploading the</w:t>
      </w:r>
      <w:r w:rsidR="00790125" w:rsidRPr="0005338B">
        <w:rPr>
          <w:rFonts w:asciiTheme="minorHAnsi" w:hAnsiTheme="minorHAnsi" w:cstheme="minorHAnsi"/>
          <w:sz w:val="20"/>
          <w:szCs w:val="20"/>
        </w:rPr>
        <w:t xml:space="preserve"> </w:t>
      </w:r>
      <w:r w:rsidR="009505D7" w:rsidRPr="0005338B">
        <w:rPr>
          <w:rFonts w:asciiTheme="minorHAnsi" w:hAnsiTheme="minorHAnsi" w:cstheme="minorHAnsi"/>
          <w:sz w:val="20"/>
          <w:szCs w:val="20"/>
        </w:rPr>
        <w:t>a</w:t>
      </w:r>
      <w:r w:rsidR="00790125" w:rsidRPr="0005338B">
        <w:rPr>
          <w:rFonts w:asciiTheme="minorHAnsi" w:hAnsiTheme="minorHAnsi" w:cstheme="minorHAnsi"/>
          <w:sz w:val="20"/>
          <w:szCs w:val="20"/>
        </w:rPr>
        <w:t>rtifacts</w:t>
      </w:r>
      <w:r w:rsidR="009505D7" w:rsidRPr="0005338B">
        <w:rPr>
          <w:rFonts w:asciiTheme="minorHAnsi" w:hAnsiTheme="minorHAnsi" w:cstheme="minorHAnsi"/>
          <w:sz w:val="20"/>
          <w:szCs w:val="20"/>
        </w:rPr>
        <w:t xml:space="preserve"> on</w:t>
      </w:r>
      <w:r w:rsidR="00790125" w:rsidRPr="0005338B">
        <w:rPr>
          <w:rFonts w:asciiTheme="minorHAnsi" w:hAnsiTheme="minorHAnsi" w:cstheme="minorHAnsi"/>
          <w:sz w:val="20"/>
          <w:szCs w:val="20"/>
        </w:rPr>
        <w:t xml:space="preserve"> GitHub (github.com)</w:t>
      </w:r>
      <w:r w:rsidR="009505D7" w:rsidRPr="0005338B">
        <w:rPr>
          <w:rFonts w:asciiTheme="minorHAnsi" w:hAnsiTheme="minorHAnsi" w:cstheme="minorHAnsi"/>
          <w:sz w:val="20"/>
          <w:szCs w:val="20"/>
        </w:rPr>
        <w:t>. You can share the GitHub link in reply to same email</w:t>
      </w:r>
      <w:r w:rsidR="00790125" w:rsidRPr="0005338B">
        <w:rPr>
          <w:rFonts w:asciiTheme="minorHAnsi" w:hAnsiTheme="minorHAnsi" w:cstheme="minorHAnsi"/>
          <w:sz w:val="20"/>
          <w:szCs w:val="20"/>
        </w:rPr>
        <w:t xml:space="preserve"> </w:t>
      </w:r>
      <w:r w:rsidR="009505D7" w:rsidRPr="0005338B">
        <w:rPr>
          <w:rFonts w:asciiTheme="minorHAnsi" w:hAnsiTheme="minorHAnsi" w:cstheme="minorHAnsi"/>
          <w:sz w:val="20"/>
          <w:szCs w:val="20"/>
        </w:rPr>
        <w:t>notifying the</w:t>
      </w:r>
      <w:r w:rsidR="00A05938" w:rsidRPr="0005338B">
        <w:rPr>
          <w:rFonts w:asciiTheme="minorHAnsi" w:hAnsiTheme="minorHAnsi" w:cstheme="minorHAnsi"/>
          <w:sz w:val="20"/>
          <w:szCs w:val="20"/>
        </w:rPr>
        <w:t xml:space="preserve"> completion of task.</w:t>
      </w:r>
      <w:r w:rsidR="009505D7" w:rsidRPr="0005338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18B353C" w14:textId="77777777" w:rsidR="00790125" w:rsidRPr="0005338B" w:rsidRDefault="00790125" w:rsidP="00CA5201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Full Code</w:t>
      </w:r>
    </w:p>
    <w:p w14:paraId="2485F246" w14:textId="75B7E5DD" w:rsidR="00790125" w:rsidRPr="0005338B" w:rsidRDefault="00790125" w:rsidP="00CA5201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J</w:t>
      </w:r>
      <w:r w:rsidR="009505D7" w:rsidRPr="0005338B">
        <w:rPr>
          <w:rFonts w:cstheme="minorHAnsi"/>
          <w:sz w:val="20"/>
          <w:szCs w:val="20"/>
        </w:rPr>
        <w:t>AR</w:t>
      </w:r>
      <w:r w:rsidRPr="0005338B">
        <w:rPr>
          <w:rFonts w:cstheme="minorHAnsi"/>
          <w:sz w:val="20"/>
          <w:szCs w:val="20"/>
        </w:rPr>
        <w:t xml:space="preserve"> file for </w:t>
      </w:r>
      <w:r w:rsidR="009505D7" w:rsidRPr="0005338B">
        <w:rPr>
          <w:rFonts w:cstheme="minorHAnsi"/>
          <w:sz w:val="20"/>
          <w:szCs w:val="20"/>
        </w:rPr>
        <w:t>the developed</w:t>
      </w:r>
      <w:r w:rsidRPr="0005338B">
        <w:rPr>
          <w:rFonts w:cstheme="minorHAnsi"/>
          <w:sz w:val="20"/>
          <w:szCs w:val="20"/>
        </w:rPr>
        <w:t xml:space="preserve"> application</w:t>
      </w:r>
    </w:p>
    <w:p w14:paraId="41AC391A" w14:textId="77777777" w:rsidR="00790125" w:rsidRPr="0005338B" w:rsidRDefault="00790125" w:rsidP="00CA5201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Any Documentation</w:t>
      </w:r>
    </w:p>
    <w:p w14:paraId="66A3B094" w14:textId="77777777" w:rsidR="00CA5201" w:rsidRPr="0005338B" w:rsidRDefault="00CA5201" w:rsidP="00CA5201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05338B">
        <w:rPr>
          <w:rFonts w:asciiTheme="minorHAnsi" w:hAnsiTheme="minorHAnsi" w:cstheme="minorHAnsi"/>
          <w:b/>
          <w:bCs/>
          <w:sz w:val="20"/>
          <w:szCs w:val="20"/>
        </w:rPr>
        <w:t>Tech stack:</w:t>
      </w:r>
    </w:p>
    <w:p w14:paraId="30BA150D" w14:textId="77777777" w:rsidR="00CA5201" w:rsidRPr="0005338B" w:rsidRDefault="00CA5201" w:rsidP="00CA520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Java 8</w:t>
      </w:r>
    </w:p>
    <w:p w14:paraId="6DC67427" w14:textId="77777777" w:rsidR="00CA5201" w:rsidRPr="0005338B" w:rsidRDefault="00CA5201" w:rsidP="00CA520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Spring Boot / Spring Framework</w:t>
      </w:r>
    </w:p>
    <w:p w14:paraId="7162F39A" w14:textId="77777777" w:rsidR="00CA5201" w:rsidRPr="0005338B" w:rsidRDefault="00CA5201" w:rsidP="00CA520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Front end: Your choice</w:t>
      </w:r>
    </w:p>
    <w:p w14:paraId="7C284976" w14:textId="1D9AA074" w:rsidR="00CA5201" w:rsidRPr="0005338B" w:rsidRDefault="00CA5201" w:rsidP="00CA520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Database: Your choice</w:t>
      </w:r>
    </w:p>
    <w:p w14:paraId="500A346B" w14:textId="5090FCEE" w:rsidR="00CA5201" w:rsidRPr="0005338B" w:rsidRDefault="00CA5201" w:rsidP="00CA520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Scripting language:</w:t>
      </w:r>
      <w:r w:rsidR="00C61330">
        <w:rPr>
          <w:rFonts w:cstheme="minorHAnsi"/>
          <w:sz w:val="20"/>
          <w:szCs w:val="20"/>
        </w:rPr>
        <w:t xml:space="preserve"> Shell Script</w:t>
      </w:r>
    </w:p>
    <w:p w14:paraId="29C3A6F8" w14:textId="6DB8DF6C" w:rsidR="00790125" w:rsidRPr="0005338B" w:rsidRDefault="00790125" w:rsidP="00790125">
      <w:pPr>
        <w:pStyle w:val="ListParagraph"/>
        <w:ind w:left="0"/>
        <w:rPr>
          <w:rFonts w:cstheme="minorHAnsi"/>
          <w:sz w:val="20"/>
          <w:szCs w:val="20"/>
        </w:rPr>
      </w:pPr>
    </w:p>
    <w:p w14:paraId="68603296" w14:textId="76E6EDE7" w:rsidR="00164118" w:rsidRPr="0005338B" w:rsidRDefault="00164118" w:rsidP="00790125">
      <w:pPr>
        <w:pStyle w:val="ListParagraph"/>
        <w:ind w:left="0"/>
        <w:rPr>
          <w:rFonts w:cstheme="minorHAnsi"/>
          <w:b/>
          <w:bCs/>
          <w:sz w:val="20"/>
          <w:szCs w:val="20"/>
        </w:rPr>
      </w:pPr>
      <w:r w:rsidRPr="0005338B">
        <w:rPr>
          <w:rFonts w:cstheme="minorHAnsi"/>
          <w:b/>
          <w:bCs/>
          <w:sz w:val="20"/>
          <w:szCs w:val="20"/>
        </w:rPr>
        <w:t>Task description:</w:t>
      </w:r>
    </w:p>
    <w:p w14:paraId="51E943D8" w14:textId="04E38C9F" w:rsidR="00790125" w:rsidRPr="00466ABE" w:rsidRDefault="00790125" w:rsidP="00466ABE">
      <w:pPr>
        <w:pStyle w:val="ListParagraph"/>
        <w:numPr>
          <w:ilvl w:val="0"/>
          <w:numId w:val="14"/>
        </w:numPr>
        <w:spacing w:after="240" w:line="257" w:lineRule="auto"/>
        <w:ind w:left="284" w:hanging="284"/>
        <w:rPr>
          <w:rFonts w:cstheme="minorHAnsi"/>
          <w:sz w:val="20"/>
          <w:szCs w:val="20"/>
        </w:rPr>
      </w:pPr>
      <w:r w:rsidRPr="00466ABE">
        <w:rPr>
          <w:rFonts w:cstheme="minorHAnsi"/>
          <w:sz w:val="20"/>
          <w:szCs w:val="20"/>
        </w:rPr>
        <w:t xml:space="preserve">Develop a Spring boot web application to </w:t>
      </w:r>
      <w:r w:rsidR="00A05938" w:rsidRPr="00466ABE">
        <w:rPr>
          <w:rFonts w:cstheme="minorHAnsi"/>
          <w:sz w:val="20"/>
          <w:szCs w:val="20"/>
        </w:rPr>
        <w:t>r</w:t>
      </w:r>
      <w:r w:rsidRPr="00466ABE">
        <w:rPr>
          <w:rFonts w:cstheme="minorHAnsi"/>
          <w:sz w:val="20"/>
          <w:szCs w:val="20"/>
        </w:rPr>
        <w:t xml:space="preserve">egister </w:t>
      </w:r>
      <w:r w:rsidR="009505D7" w:rsidRPr="00466ABE">
        <w:rPr>
          <w:rFonts w:cstheme="minorHAnsi"/>
          <w:sz w:val="20"/>
          <w:szCs w:val="20"/>
        </w:rPr>
        <w:t>p</w:t>
      </w:r>
      <w:r w:rsidRPr="00466ABE">
        <w:rPr>
          <w:rFonts w:cstheme="minorHAnsi"/>
          <w:sz w:val="20"/>
          <w:szCs w:val="20"/>
        </w:rPr>
        <w:t xml:space="preserve">ersonal information in an embedded database.  The application should use Maven to compile and build. </w:t>
      </w:r>
    </w:p>
    <w:p w14:paraId="37FA80D6" w14:textId="545E30C6" w:rsidR="00790125" w:rsidRPr="0005338B" w:rsidRDefault="00CA5201" w:rsidP="00816E43">
      <w:pPr>
        <w:pStyle w:val="ListParagraph"/>
        <w:numPr>
          <w:ilvl w:val="1"/>
          <w:numId w:val="9"/>
        </w:numPr>
        <w:spacing w:before="240" w:after="240" w:line="257" w:lineRule="auto"/>
        <w:ind w:left="641" w:hanging="357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 xml:space="preserve">Develop the functionality to receive data using </w:t>
      </w:r>
      <w:r w:rsidR="009505D7" w:rsidRPr="0005338B">
        <w:rPr>
          <w:rFonts w:cstheme="minorHAnsi"/>
          <w:sz w:val="20"/>
          <w:szCs w:val="20"/>
        </w:rPr>
        <w:t xml:space="preserve">two </w:t>
      </w:r>
      <w:r w:rsidRPr="0005338B">
        <w:rPr>
          <w:rFonts w:cstheme="minorHAnsi"/>
          <w:sz w:val="20"/>
          <w:szCs w:val="20"/>
        </w:rPr>
        <w:t xml:space="preserve">methods </w:t>
      </w:r>
      <w:r w:rsidR="002704C4">
        <w:rPr>
          <w:rFonts w:cstheme="minorHAnsi"/>
          <w:sz w:val="20"/>
          <w:szCs w:val="20"/>
        </w:rPr>
        <w:t>as below:</w:t>
      </w:r>
    </w:p>
    <w:p w14:paraId="202D74A6" w14:textId="3143BE33" w:rsidR="00790125" w:rsidRPr="0005338B" w:rsidRDefault="00CA5201" w:rsidP="00816E43">
      <w:pPr>
        <w:pStyle w:val="ListParagraph"/>
        <w:numPr>
          <w:ilvl w:val="0"/>
          <w:numId w:val="5"/>
        </w:numPr>
        <w:ind w:left="1364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Creat</w:t>
      </w:r>
      <w:r w:rsidR="002704C4">
        <w:rPr>
          <w:rFonts w:cstheme="minorHAnsi"/>
          <w:sz w:val="20"/>
          <w:szCs w:val="20"/>
        </w:rPr>
        <w:t>e</w:t>
      </w:r>
      <w:r w:rsidRPr="0005338B">
        <w:rPr>
          <w:rFonts w:cstheme="minorHAnsi"/>
          <w:sz w:val="20"/>
          <w:szCs w:val="20"/>
        </w:rPr>
        <w:t xml:space="preserve"> a</w:t>
      </w:r>
      <w:r w:rsidR="00790125" w:rsidRPr="0005338B">
        <w:rPr>
          <w:rFonts w:cstheme="minorHAnsi"/>
          <w:sz w:val="20"/>
          <w:szCs w:val="20"/>
        </w:rPr>
        <w:t xml:space="preserve"> Web </w:t>
      </w:r>
      <w:r w:rsidRPr="0005338B">
        <w:rPr>
          <w:rFonts w:cstheme="minorHAnsi"/>
          <w:sz w:val="20"/>
          <w:szCs w:val="20"/>
        </w:rPr>
        <w:t>form for use to enter 4 attributes viz.  Name, Age, Email, Gender</w:t>
      </w:r>
      <w:r w:rsidR="00790125" w:rsidRPr="0005338B">
        <w:rPr>
          <w:rFonts w:cstheme="minorHAnsi"/>
          <w:sz w:val="20"/>
          <w:szCs w:val="20"/>
        </w:rPr>
        <w:t xml:space="preserve"> (</w:t>
      </w:r>
      <w:r w:rsidRPr="0005338B">
        <w:rPr>
          <w:rFonts w:cstheme="minorHAnsi"/>
          <w:sz w:val="20"/>
          <w:szCs w:val="20"/>
        </w:rPr>
        <w:t>feel free to use</w:t>
      </w:r>
      <w:r w:rsidR="00790125" w:rsidRPr="0005338B">
        <w:rPr>
          <w:rFonts w:cstheme="minorHAnsi"/>
          <w:sz w:val="20"/>
          <w:szCs w:val="20"/>
        </w:rPr>
        <w:t xml:space="preserve"> UI technology of your choice)</w:t>
      </w:r>
    </w:p>
    <w:p w14:paraId="0AE0D528" w14:textId="76B7D51E" w:rsidR="00790125" w:rsidRPr="0005338B" w:rsidRDefault="00CA5201" w:rsidP="00816E43">
      <w:pPr>
        <w:pStyle w:val="ListParagraph"/>
        <w:numPr>
          <w:ilvl w:val="0"/>
          <w:numId w:val="5"/>
        </w:numPr>
        <w:ind w:left="1364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 xml:space="preserve">Create an API end point to receive data in JSON format for same </w:t>
      </w:r>
      <w:r w:rsidR="002704C4">
        <w:rPr>
          <w:rFonts w:cstheme="minorHAnsi"/>
          <w:sz w:val="20"/>
          <w:szCs w:val="20"/>
        </w:rPr>
        <w:t xml:space="preserve">above </w:t>
      </w:r>
      <w:r w:rsidRPr="0005338B">
        <w:rPr>
          <w:rFonts w:cstheme="minorHAnsi"/>
          <w:sz w:val="20"/>
          <w:szCs w:val="20"/>
        </w:rPr>
        <w:t>4 attributes.</w:t>
      </w:r>
    </w:p>
    <w:p w14:paraId="02B469EA" w14:textId="07DC14BB" w:rsidR="00CA5201" w:rsidRPr="0005338B" w:rsidRDefault="00CA5201" w:rsidP="00816E43">
      <w:pPr>
        <w:ind w:left="1004"/>
        <w:rPr>
          <w:rFonts w:asciiTheme="minorHAnsi" w:hAnsiTheme="minorHAnsi" w:cstheme="minorHAnsi"/>
          <w:sz w:val="20"/>
          <w:szCs w:val="20"/>
        </w:rPr>
      </w:pPr>
      <w:r w:rsidRPr="0005338B">
        <w:rPr>
          <w:rFonts w:asciiTheme="minorHAnsi" w:hAnsiTheme="minorHAnsi" w:cstheme="minorHAnsi"/>
          <w:sz w:val="20"/>
          <w:szCs w:val="20"/>
        </w:rPr>
        <w:t>Note: Each record should have an auto generated unique id in database.</w:t>
      </w:r>
    </w:p>
    <w:p w14:paraId="6E5E12A1" w14:textId="19ACB3C5" w:rsidR="00790125" w:rsidRPr="0005338B" w:rsidRDefault="00CA5201" w:rsidP="00816E43">
      <w:pPr>
        <w:pStyle w:val="ListParagraph"/>
        <w:numPr>
          <w:ilvl w:val="1"/>
          <w:numId w:val="9"/>
        </w:numPr>
        <w:ind w:left="644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Develop the function to extract/display dataset (created in section 1.1) from the database</w:t>
      </w:r>
    </w:p>
    <w:p w14:paraId="29FDA60C" w14:textId="4A8CF850" w:rsidR="00790125" w:rsidRPr="0005338B" w:rsidRDefault="00CA5201" w:rsidP="00816E43">
      <w:pPr>
        <w:pStyle w:val="ListParagraph"/>
        <w:numPr>
          <w:ilvl w:val="0"/>
          <w:numId w:val="6"/>
        </w:numPr>
        <w:ind w:left="1364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On web page</w:t>
      </w:r>
      <w:r w:rsidR="00790125" w:rsidRPr="0005338B">
        <w:rPr>
          <w:rFonts w:cstheme="minorHAnsi"/>
          <w:sz w:val="20"/>
          <w:szCs w:val="20"/>
        </w:rPr>
        <w:t xml:space="preserve"> in UI</w:t>
      </w:r>
    </w:p>
    <w:p w14:paraId="02D7E212" w14:textId="4AC9246F" w:rsidR="00790125" w:rsidRPr="0005338B" w:rsidRDefault="00CA5201" w:rsidP="00816E43">
      <w:pPr>
        <w:pStyle w:val="ListParagraph"/>
        <w:numPr>
          <w:ilvl w:val="0"/>
          <w:numId w:val="6"/>
        </w:numPr>
        <w:ind w:left="1364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Write the code to expose the dataset in JSON from API endpoint in below use cases</w:t>
      </w:r>
    </w:p>
    <w:p w14:paraId="2F08797F" w14:textId="6ABE3686" w:rsidR="00790125" w:rsidRPr="0005338B" w:rsidRDefault="00CA5201" w:rsidP="00816E43">
      <w:pPr>
        <w:pStyle w:val="ListParagraph"/>
        <w:numPr>
          <w:ilvl w:val="1"/>
          <w:numId w:val="7"/>
        </w:numPr>
        <w:ind w:left="2084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To extract data based on</w:t>
      </w:r>
      <w:r w:rsidR="00164118" w:rsidRPr="0005338B">
        <w:rPr>
          <w:rFonts w:cstheme="minorHAnsi"/>
          <w:sz w:val="20"/>
          <w:szCs w:val="20"/>
        </w:rPr>
        <w:t xml:space="preserve"> a desired</w:t>
      </w:r>
      <w:r w:rsidRPr="0005338B">
        <w:rPr>
          <w:rFonts w:cstheme="minorHAnsi"/>
          <w:sz w:val="20"/>
          <w:szCs w:val="20"/>
        </w:rPr>
        <w:t xml:space="preserve"> parameter</w:t>
      </w:r>
      <w:r w:rsidR="00164118" w:rsidRPr="0005338B">
        <w:rPr>
          <w:rFonts w:cstheme="minorHAnsi"/>
          <w:sz w:val="20"/>
          <w:szCs w:val="20"/>
        </w:rPr>
        <w:t xml:space="preserve"> value</w:t>
      </w:r>
      <w:r w:rsidRPr="0005338B">
        <w:rPr>
          <w:rFonts w:cstheme="minorHAnsi"/>
          <w:sz w:val="20"/>
          <w:szCs w:val="20"/>
        </w:rPr>
        <w:t xml:space="preserve"> </w:t>
      </w:r>
      <w:r w:rsidR="00164118" w:rsidRPr="0005338B">
        <w:rPr>
          <w:rFonts w:cstheme="minorHAnsi"/>
          <w:sz w:val="20"/>
          <w:szCs w:val="20"/>
        </w:rPr>
        <w:t>(</w:t>
      </w:r>
      <w:proofErr w:type="gramStart"/>
      <w:r w:rsidR="00164118" w:rsidRPr="0005338B">
        <w:rPr>
          <w:rFonts w:cstheme="minorHAnsi"/>
          <w:sz w:val="20"/>
          <w:szCs w:val="20"/>
        </w:rPr>
        <w:t>e.g.</w:t>
      </w:r>
      <w:proofErr w:type="gramEnd"/>
      <w:r w:rsidR="00164118" w:rsidRPr="0005338B">
        <w:rPr>
          <w:rFonts w:cstheme="minorHAnsi"/>
          <w:sz w:val="20"/>
          <w:szCs w:val="20"/>
        </w:rPr>
        <w:t xml:space="preserve"> all males record)</w:t>
      </w:r>
    </w:p>
    <w:p w14:paraId="7329D660" w14:textId="1EE1A097" w:rsidR="00790125" w:rsidRPr="0005338B" w:rsidRDefault="00CA5201" w:rsidP="00816E43">
      <w:pPr>
        <w:pStyle w:val="ListParagraph"/>
        <w:numPr>
          <w:ilvl w:val="1"/>
          <w:numId w:val="7"/>
        </w:numPr>
        <w:ind w:left="2084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Complete dataset</w:t>
      </w:r>
    </w:p>
    <w:p w14:paraId="27121E88" w14:textId="24E3241F" w:rsidR="00790125" w:rsidRPr="0005338B" w:rsidRDefault="002704C4" w:rsidP="00816E43">
      <w:pPr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164118" w:rsidRPr="0005338B">
        <w:rPr>
          <w:rFonts w:asciiTheme="minorHAnsi" w:hAnsiTheme="minorHAnsi" w:cstheme="minorHAnsi"/>
          <w:sz w:val="20"/>
          <w:szCs w:val="20"/>
        </w:rPr>
        <w:t xml:space="preserve">ataset in JSON </w:t>
      </w:r>
      <w:r w:rsidR="00790125" w:rsidRPr="0005338B">
        <w:rPr>
          <w:rFonts w:asciiTheme="minorHAnsi" w:hAnsiTheme="minorHAnsi" w:cstheme="minorHAnsi"/>
          <w:sz w:val="20"/>
          <w:szCs w:val="20"/>
        </w:rPr>
        <w:t xml:space="preserve">format </w:t>
      </w:r>
      <w:r>
        <w:rPr>
          <w:rFonts w:asciiTheme="minorHAnsi" w:hAnsiTheme="minorHAnsi" w:cstheme="minorHAnsi"/>
          <w:sz w:val="20"/>
          <w:szCs w:val="20"/>
        </w:rPr>
        <w:t xml:space="preserve">should have </w:t>
      </w:r>
      <w:r w:rsidR="00164118" w:rsidRPr="0005338B">
        <w:rPr>
          <w:rFonts w:asciiTheme="minorHAnsi" w:hAnsiTheme="minorHAnsi" w:cstheme="minorHAnsi"/>
          <w:sz w:val="20"/>
          <w:szCs w:val="20"/>
        </w:rPr>
        <w:t xml:space="preserve">below </w:t>
      </w:r>
      <w:r w:rsidR="00790125" w:rsidRPr="0005338B">
        <w:rPr>
          <w:rFonts w:asciiTheme="minorHAnsi" w:hAnsiTheme="minorHAnsi" w:cstheme="minorHAnsi"/>
          <w:sz w:val="20"/>
          <w:szCs w:val="20"/>
        </w:rPr>
        <w:t>5 properties:</w:t>
      </w:r>
    </w:p>
    <w:p w14:paraId="7D2A1268" w14:textId="77777777" w:rsidR="00790125" w:rsidRPr="0005338B" w:rsidRDefault="00790125" w:rsidP="00816E43">
      <w:pPr>
        <w:pStyle w:val="ListParagraph"/>
        <w:numPr>
          <w:ilvl w:val="0"/>
          <w:numId w:val="8"/>
        </w:numPr>
        <w:ind w:left="1080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Id (Auto generated number)</w:t>
      </w:r>
    </w:p>
    <w:p w14:paraId="5211192A" w14:textId="529CD4F1" w:rsidR="00790125" w:rsidRPr="0005338B" w:rsidRDefault="00790125" w:rsidP="00816E43">
      <w:pPr>
        <w:pStyle w:val="ListParagraph"/>
        <w:numPr>
          <w:ilvl w:val="0"/>
          <w:numId w:val="8"/>
        </w:numPr>
        <w:ind w:left="1080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Name (No special character</w:t>
      </w:r>
      <w:r w:rsidR="009F37BE" w:rsidRPr="0005338B">
        <w:rPr>
          <w:rFonts w:cstheme="minorHAnsi"/>
          <w:sz w:val="20"/>
          <w:szCs w:val="20"/>
        </w:rPr>
        <w:t>s</w:t>
      </w:r>
      <w:r w:rsidR="009505D7" w:rsidRPr="0005338B">
        <w:rPr>
          <w:rFonts w:cstheme="minorHAnsi"/>
          <w:sz w:val="20"/>
          <w:szCs w:val="20"/>
        </w:rPr>
        <w:t xml:space="preserve"> </w:t>
      </w:r>
      <w:proofErr w:type="gramStart"/>
      <w:r w:rsidR="006A71B9" w:rsidRPr="0005338B">
        <w:rPr>
          <w:rFonts w:cstheme="minorHAnsi"/>
          <w:sz w:val="20"/>
          <w:szCs w:val="20"/>
        </w:rPr>
        <w:t>- !</w:t>
      </w:r>
      <w:proofErr w:type="gramEnd"/>
      <w:r w:rsidR="006A71B9" w:rsidRPr="0005338B">
        <w:rPr>
          <w:rFonts w:cstheme="minorHAnsi"/>
          <w:sz w:val="20"/>
          <w:szCs w:val="20"/>
        </w:rPr>
        <w:t xml:space="preserve">@#$%^&amp;*()_+= </w:t>
      </w:r>
      <w:r w:rsidR="00F91172" w:rsidRPr="0005338B">
        <w:rPr>
          <w:rFonts w:cstheme="minorHAnsi"/>
          <w:sz w:val="20"/>
          <w:szCs w:val="20"/>
        </w:rPr>
        <w:t xml:space="preserve"> </w:t>
      </w:r>
      <w:r w:rsidRPr="0005338B">
        <w:rPr>
          <w:rFonts w:cstheme="minorHAnsi"/>
          <w:sz w:val="20"/>
          <w:szCs w:val="20"/>
        </w:rPr>
        <w:t>allowed)</w:t>
      </w:r>
      <w:r w:rsidR="00B62EE1" w:rsidRPr="0005338B">
        <w:rPr>
          <w:rFonts w:cstheme="minorHAnsi"/>
          <w:sz w:val="20"/>
          <w:szCs w:val="20"/>
        </w:rPr>
        <w:t xml:space="preserve"> </w:t>
      </w:r>
    </w:p>
    <w:p w14:paraId="74FF43FC" w14:textId="77777777" w:rsidR="00790125" w:rsidRPr="0005338B" w:rsidRDefault="00790125" w:rsidP="00816E43">
      <w:pPr>
        <w:pStyle w:val="ListParagraph"/>
        <w:numPr>
          <w:ilvl w:val="0"/>
          <w:numId w:val="8"/>
        </w:numPr>
        <w:ind w:left="1080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 xml:space="preserve">Age (Should not be negative number) </w:t>
      </w:r>
    </w:p>
    <w:p w14:paraId="7FE011AE" w14:textId="77777777" w:rsidR="00790125" w:rsidRPr="0005338B" w:rsidRDefault="00790125" w:rsidP="00816E43">
      <w:pPr>
        <w:pStyle w:val="ListParagraph"/>
        <w:numPr>
          <w:ilvl w:val="0"/>
          <w:numId w:val="8"/>
        </w:numPr>
        <w:ind w:left="1080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 xml:space="preserve">Email (Must have valid email format) </w:t>
      </w:r>
    </w:p>
    <w:p w14:paraId="52133938" w14:textId="77777777" w:rsidR="00790125" w:rsidRPr="0005338B" w:rsidRDefault="00790125" w:rsidP="00816E43">
      <w:pPr>
        <w:pStyle w:val="ListParagraph"/>
        <w:numPr>
          <w:ilvl w:val="0"/>
          <w:numId w:val="8"/>
        </w:numPr>
        <w:ind w:left="1080"/>
        <w:rPr>
          <w:rFonts w:cstheme="minorHAnsi"/>
          <w:sz w:val="20"/>
          <w:szCs w:val="20"/>
        </w:rPr>
      </w:pPr>
      <w:r w:rsidRPr="0005338B">
        <w:rPr>
          <w:rFonts w:cstheme="minorHAnsi"/>
          <w:sz w:val="20"/>
          <w:szCs w:val="20"/>
        </w:rPr>
        <w:t>Gender (Must be Male, Female, Other)</w:t>
      </w:r>
    </w:p>
    <w:p w14:paraId="468700AB" w14:textId="77777777" w:rsidR="00790125" w:rsidRPr="007C3335" w:rsidRDefault="00790125" w:rsidP="00816E43">
      <w:pPr>
        <w:ind w:left="360"/>
        <w:rPr>
          <w:rFonts w:asciiTheme="minorHAnsi" w:hAnsiTheme="minorHAnsi" w:cstheme="minorHAnsi"/>
          <w:color w:val="7030A0"/>
          <w:sz w:val="20"/>
          <w:szCs w:val="20"/>
        </w:rPr>
      </w:pPr>
      <w:r w:rsidRPr="0005338B">
        <w:rPr>
          <w:rFonts w:asciiTheme="minorHAnsi" w:hAnsiTheme="minorHAnsi" w:cstheme="minorHAnsi"/>
          <w:sz w:val="20"/>
          <w:szCs w:val="20"/>
        </w:rPr>
        <w:t xml:space="preserve">E.g. </w:t>
      </w:r>
      <w:r w:rsidRPr="007C3335">
        <w:rPr>
          <w:rFonts w:asciiTheme="minorHAnsi" w:hAnsiTheme="minorHAnsi" w:cstheme="minorHAnsi"/>
          <w:color w:val="7030A0"/>
          <w:sz w:val="20"/>
          <w:szCs w:val="20"/>
        </w:rPr>
        <w:t>{</w:t>
      </w:r>
    </w:p>
    <w:p w14:paraId="44318C78" w14:textId="77777777" w:rsidR="00790125" w:rsidRPr="007C3335" w:rsidRDefault="00790125" w:rsidP="00816E43">
      <w:pPr>
        <w:ind w:left="1069" w:firstLine="11"/>
        <w:rPr>
          <w:rFonts w:asciiTheme="minorHAnsi" w:hAnsiTheme="minorHAnsi" w:cstheme="minorHAnsi"/>
          <w:color w:val="7030A0"/>
          <w:sz w:val="20"/>
          <w:szCs w:val="20"/>
        </w:rPr>
      </w:pPr>
      <w:r w:rsidRPr="007C3335">
        <w:rPr>
          <w:rFonts w:asciiTheme="minorHAnsi" w:hAnsiTheme="minorHAnsi" w:cstheme="minorHAnsi"/>
          <w:color w:val="7030A0"/>
          <w:sz w:val="20"/>
          <w:szCs w:val="20"/>
        </w:rPr>
        <w:t>"Id": null, "Name": "John Doe", "Age": 35, "Email": "john.doe@test.com", "Gender": "Male"</w:t>
      </w:r>
    </w:p>
    <w:p w14:paraId="726BA21E" w14:textId="33FCBC14" w:rsidR="00F91172" w:rsidRPr="0005338B" w:rsidRDefault="00790125" w:rsidP="00816E43">
      <w:pPr>
        <w:ind w:left="360" w:firstLine="426"/>
        <w:rPr>
          <w:rFonts w:asciiTheme="minorHAnsi" w:hAnsiTheme="minorHAnsi" w:cstheme="minorHAnsi"/>
          <w:sz w:val="20"/>
          <w:szCs w:val="20"/>
        </w:rPr>
      </w:pPr>
      <w:r w:rsidRPr="007C3335">
        <w:rPr>
          <w:rFonts w:asciiTheme="minorHAnsi" w:hAnsiTheme="minorHAnsi" w:cstheme="minorHAnsi"/>
          <w:color w:val="7030A0"/>
          <w:sz w:val="20"/>
          <w:szCs w:val="20"/>
        </w:rPr>
        <w:t>}</w:t>
      </w:r>
    </w:p>
    <w:p w14:paraId="2FFB3EE4" w14:textId="13C2D1F1" w:rsidR="00F91172" w:rsidRPr="00466ABE" w:rsidRDefault="00790125" w:rsidP="00466ABE">
      <w:pPr>
        <w:pStyle w:val="ListParagraph"/>
        <w:numPr>
          <w:ilvl w:val="0"/>
          <w:numId w:val="14"/>
        </w:numPr>
        <w:spacing w:before="240"/>
        <w:ind w:left="284" w:hanging="284"/>
        <w:rPr>
          <w:rFonts w:cstheme="minorHAnsi"/>
          <w:sz w:val="20"/>
          <w:szCs w:val="20"/>
        </w:rPr>
      </w:pPr>
      <w:r w:rsidRPr="00466ABE">
        <w:rPr>
          <w:rFonts w:cstheme="minorHAnsi"/>
          <w:sz w:val="20"/>
          <w:szCs w:val="20"/>
        </w:rPr>
        <w:t>Document the Entry Points for end users and other applications to interact with your application.</w:t>
      </w:r>
    </w:p>
    <w:p w14:paraId="5EE72909" w14:textId="225F40A7" w:rsidR="00DB12CC" w:rsidRPr="00466ABE" w:rsidRDefault="00790125" w:rsidP="00466ABE">
      <w:pPr>
        <w:pStyle w:val="ListParagraph"/>
        <w:numPr>
          <w:ilvl w:val="0"/>
          <w:numId w:val="14"/>
        </w:numPr>
        <w:spacing w:before="240"/>
        <w:ind w:left="284" w:hanging="284"/>
        <w:rPr>
          <w:rFonts w:cstheme="minorHAnsi"/>
          <w:sz w:val="20"/>
          <w:szCs w:val="20"/>
        </w:rPr>
      </w:pPr>
      <w:r w:rsidRPr="00466ABE">
        <w:rPr>
          <w:rFonts w:cstheme="minorHAnsi"/>
          <w:sz w:val="20"/>
          <w:szCs w:val="20"/>
        </w:rPr>
        <w:t xml:space="preserve">Write a Shell Script in Linux that runs every 5 minutes to check </w:t>
      </w:r>
      <w:r w:rsidR="009F37BE" w:rsidRPr="00466ABE">
        <w:rPr>
          <w:rFonts w:cstheme="minorHAnsi"/>
          <w:sz w:val="20"/>
          <w:szCs w:val="20"/>
        </w:rPr>
        <w:t>application status (if it’s</w:t>
      </w:r>
      <w:r w:rsidRPr="00466ABE">
        <w:rPr>
          <w:rFonts w:cstheme="minorHAnsi"/>
          <w:sz w:val="20"/>
          <w:szCs w:val="20"/>
        </w:rPr>
        <w:t xml:space="preserve"> running</w:t>
      </w:r>
      <w:r w:rsidR="009F37BE" w:rsidRPr="00466ABE">
        <w:rPr>
          <w:rFonts w:cstheme="minorHAnsi"/>
          <w:sz w:val="20"/>
          <w:szCs w:val="20"/>
        </w:rPr>
        <w:t xml:space="preserve">) </w:t>
      </w:r>
      <w:r w:rsidRPr="00466ABE">
        <w:rPr>
          <w:rFonts w:cstheme="minorHAnsi"/>
          <w:sz w:val="20"/>
          <w:szCs w:val="20"/>
        </w:rPr>
        <w:t>and log the result in a log file.</w:t>
      </w:r>
    </w:p>
    <w:sectPr w:rsidR="00DB12CC" w:rsidRPr="00466ABE" w:rsidSect="009F37BE"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7B08" w14:textId="77777777" w:rsidR="00BC2EA7" w:rsidRDefault="00BC2EA7" w:rsidP="006C46C5">
      <w:pPr>
        <w:spacing w:after="0" w:line="240" w:lineRule="auto"/>
      </w:pPr>
      <w:r>
        <w:separator/>
      </w:r>
    </w:p>
  </w:endnote>
  <w:endnote w:type="continuationSeparator" w:id="0">
    <w:p w14:paraId="284206EA" w14:textId="77777777" w:rsidR="00BC2EA7" w:rsidRDefault="00BC2EA7" w:rsidP="006C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D36B" w14:textId="77777777" w:rsidR="006C46C5" w:rsidRDefault="005336A3" w:rsidP="00BB11B4">
    <w:pPr>
      <w:pStyle w:val="Footer"/>
      <w:tabs>
        <w:tab w:val="clear" w:pos="9026"/>
      </w:tabs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3B7197AE" wp14:editId="0FD4B52C">
          <wp:simplePos x="0" y="0"/>
          <wp:positionH relativeFrom="page">
            <wp:align>right</wp:align>
          </wp:positionH>
          <wp:positionV relativeFrom="paragraph">
            <wp:posOffset>-216263</wp:posOffset>
          </wp:positionV>
          <wp:extent cx="7535545" cy="84772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554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A4B44" w14:textId="77777777" w:rsidR="00BC2EA7" w:rsidRDefault="00BC2EA7" w:rsidP="006C46C5">
      <w:pPr>
        <w:spacing w:after="0" w:line="240" w:lineRule="auto"/>
      </w:pPr>
      <w:r>
        <w:separator/>
      </w:r>
    </w:p>
  </w:footnote>
  <w:footnote w:type="continuationSeparator" w:id="0">
    <w:p w14:paraId="6E79CE03" w14:textId="77777777" w:rsidR="00BC2EA7" w:rsidRDefault="00BC2EA7" w:rsidP="006C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62F"/>
    <w:multiLevelType w:val="multilevel"/>
    <w:tmpl w:val="29E2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E225F6"/>
    <w:multiLevelType w:val="hybridMultilevel"/>
    <w:tmpl w:val="0658D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1DBA"/>
    <w:multiLevelType w:val="hybridMultilevel"/>
    <w:tmpl w:val="209A0D52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8669B"/>
    <w:multiLevelType w:val="hybridMultilevel"/>
    <w:tmpl w:val="61661AB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25B87"/>
    <w:multiLevelType w:val="hybridMultilevel"/>
    <w:tmpl w:val="398E716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E3F8E"/>
    <w:multiLevelType w:val="hybridMultilevel"/>
    <w:tmpl w:val="4CC242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16568"/>
    <w:multiLevelType w:val="hybridMultilevel"/>
    <w:tmpl w:val="1CDEC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72B0A"/>
    <w:multiLevelType w:val="hybridMultilevel"/>
    <w:tmpl w:val="ABBCF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23FB3"/>
    <w:multiLevelType w:val="hybridMultilevel"/>
    <w:tmpl w:val="C9288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34AFE"/>
    <w:multiLevelType w:val="hybridMultilevel"/>
    <w:tmpl w:val="927648B8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5E535F"/>
    <w:multiLevelType w:val="hybridMultilevel"/>
    <w:tmpl w:val="4CC242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10941"/>
    <w:multiLevelType w:val="hybridMultilevel"/>
    <w:tmpl w:val="6908AEE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C09001B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661662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44109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6998768">
    <w:abstractNumId w:val="1"/>
  </w:num>
  <w:num w:numId="4" w16cid:durableId="13398874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281004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3939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899681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8843790">
    <w:abstractNumId w:val="8"/>
  </w:num>
  <w:num w:numId="9" w16cid:durableId="686709677">
    <w:abstractNumId w:val="0"/>
  </w:num>
  <w:num w:numId="10" w16cid:durableId="1354695478">
    <w:abstractNumId w:val="3"/>
  </w:num>
  <w:num w:numId="11" w16cid:durableId="994190056">
    <w:abstractNumId w:val="1"/>
  </w:num>
  <w:num w:numId="12" w16cid:durableId="148061569">
    <w:abstractNumId w:val="2"/>
  </w:num>
  <w:num w:numId="13" w16cid:durableId="302858426">
    <w:abstractNumId w:val="7"/>
  </w:num>
  <w:num w:numId="14" w16cid:durableId="76838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25"/>
    <w:rsid w:val="00036C43"/>
    <w:rsid w:val="0005338B"/>
    <w:rsid w:val="00152710"/>
    <w:rsid w:val="00164118"/>
    <w:rsid w:val="001B294E"/>
    <w:rsid w:val="00207089"/>
    <w:rsid w:val="00235191"/>
    <w:rsid w:val="002704C4"/>
    <w:rsid w:val="00340A10"/>
    <w:rsid w:val="003E7CEC"/>
    <w:rsid w:val="00445BB9"/>
    <w:rsid w:val="00466ABE"/>
    <w:rsid w:val="00530921"/>
    <w:rsid w:val="005336A3"/>
    <w:rsid w:val="006523B0"/>
    <w:rsid w:val="006660B3"/>
    <w:rsid w:val="006A71B9"/>
    <w:rsid w:val="006C46C5"/>
    <w:rsid w:val="006E1A8A"/>
    <w:rsid w:val="00790125"/>
    <w:rsid w:val="007C3335"/>
    <w:rsid w:val="00816E43"/>
    <w:rsid w:val="008D4E36"/>
    <w:rsid w:val="009505D7"/>
    <w:rsid w:val="009F37BE"/>
    <w:rsid w:val="00A05938"/>
    <w:rsid w:val="00A8739E"/>
    <w:rsid w:val="00AD639D"/>
    <w:rsid w:val="00B62EE1"/>
    <w:rsid w:val="00BA3255"/>
    <w:rsid w:val="00BB11B4"/>
    <w:rsid w:val="00BC2EA7"/>
    <w:rsid w:val="00C52DB6"/>
    <w:rsid w:val="00C61330"/>
    <w:rsid w:val="00CA5201"/>
    <w:rsid w:val="00DB12CC"/>
    <w:rsid w:val="00E11BDD"/>
    <w:rsid w:val="00E2413E"/>
    <w:rsid w:val="00E35015"/>
    <w:rsid w:val="00E97741"/>
    <w:rsid w:val="00EE7EDA"/>
    <w:rsid w:val="00F91172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9FBA2"/>
  <w15:chartTrackingRefBased/>
  <w15:docId w15:val="{04FA17D6-82A4-4E5C-BA87-F38B15CB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C43"/>
    <w:pPr>
      <w:spacing w:after="120" w:line="260" w:lineRule="exact"/>
    </w:pPr>
    <w:rPr>
      <w:rFonts w:ascii="Arial" w:hAnsi="Arial"/>
      <w:sz w:val="21"/>
      <w:szCs w:val="24"/>
      <w:lang w:val="en-US"/>
    </w:rPr>
  </w:style>
  <w:style w:type="paragraph" w:styleId="Heading1">
    <w:name w:val="heading 1"/>
    <w:next w:val="Normal"/>
    <w:link w:val="Heading1Char"/>
    <w:autoRedefine/>
    <w:uiPriority w:val="9"/>
    <w:qFormat/>
    <w:rsid w:val="00EE7EDA"/>
    <w:pPr>
      <w:keepNext/>
      <w:keepLines/>
      <w:spacing w:before="360" w:after="120" w:line="340" w:lineRule="exact"/>
      <w:ind w:left="-142"/>
      <w:outlineLvl w:val="0"/>
    </w:pPr>
    <w:rPr>
      <w:rFonts w:asciiTheme="majorHAnsi" w:eastAsiaTheme="majorEastAsia" w:hAnsiTheme="majorHAnsi" w:cstheme="majorHAnsi"/>
      <w:b/>
      <w:color w:val="AF4C64"/>
      <w:sz w:val="28"/>
      <w:szCs w:val="28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036C43"/>
    <w:pPr>
      <w:keepNext/>
      <w:keepLines/>
      <w:spacing w:before="240" w:after="120" w:line="280" w:lineRule="exact"/>
      <w:outlineLvl w:val="1"/>
    </w:pPr>
    <w:rPr>
      <w:rFonts w:ascii="Arial" w:eastAsiaTheme="majorEastAsia" w:hAnsi="Arial" w:cstheme="majorBidi"/>
      <w:color w:val="AF4C64"/>
      <w:sz w:val="26"/>
      <w:szCs w:val="26"/>
      <w:lang w:val="en-US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036C43"/>
    <w:pPr>
      <w:keepNext/>
      <w:keepLines/>
      <w:spacing w:before="180" w:after="120" w:line="280" w:lineRule="exact"/>
      <w:outlineLvl w:val="2"/>
    </w:pPr>
    <w:rPr>
      <w:rFonts w:ascii="Arial" w:eastAsiaTheme="majorEastAsia" w:hAnsi="Arial" w:cstheme="majorBidi"/>
      <w:color w:val="AF4C6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6C5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  <w:sz w:val="22"/>
      <w:szCs w:val="22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6C46C5"/>
  </w:style>
  <w:style w:type="paragraph" w:styleId="Footer">
    <w:name w:val="footer"/>
    <w:basedOn w:val="Normal"/>
    <w:link w:val="FooterChar"/>
    <w:uiPriority w:val="99"/>
    <w:unhideWhenUsed/>
    <w:rsid w:val="006C46C5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  <w:sz w:val="22"/>
      <w:szCs w:val="22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6C46C5"/>
  </w:style>
  <w:style w:type="paragraph" w:styleId="BalloonText">
    <w:name w:val="Balloon Text"/>
    <w:basedOn w:val="Normal"/>
    <w:link w:val="BalloonTextChar"/>
    <w:uiPriority w:val="99"/>
    <w:semiHidden/>
    <w:unhideWhenUsed/>
    <w:rsid w:val="00BB11B4"/>
    <w:pPr>
      <w:spacing w:after="0" w:line="240" w:lineRule="auto"/>
    </w:pPr>
    <w:rPr>
      <w:rFonts w:ascii="Segoe UI" w:hAnsi="Segoe UI" w:cs="Segoe UI"/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1B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7EDA"/>
    <w:rPr>
      <w:rFonts w:asciiTheme="majorHAnsi" w:eastAsiaTheme="majorEastAsia" w:hAnsiTheme="majorHAnsi" w:cstheme="majorHAnsi"/>
      <w:b/>
      <w:color w:val="AF4C64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36C43"/>
    <w:rPr>
      <w:rFonts w:ascii="Arial" w:eastAsiaTheme="majorEastAsia" w:hAnsi="Arial" w:cstheme="majorBidi"/>
      <w:color w:val="AF4C64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36C43"/>
    <w:rPr>
      <w:rFonts w:ascii="Arial" w:eastAsiaTheme="majorEastAsia" w:hAnsi="Arial" w:cstheme="majorBidi"/>
      <w:color w:val="AF4C64"/>
      <w:szCs w:val="24"/>
      <w:lang w:val="en-US"/>
    </w:rPr>
  </w:style>
  <w:style w:type="paragraph" w:customStyle="1" w:styleId="Documenttypeinheader">
    <w:name w:val="Document type in header"/>
    <w:qFormat/>
    <w:rsid w:val="00036C43"/>
    <w:rPr>
      <w:rFonts w:ascii="Arial" w:hAnsi="Arial" w:cs="Arial"/>
      <w:color w:val="FFFFFF" w:themeColor="background1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90125"/>
    <w:pPr>
      <w:spacing w:after="160" w:line="256" w:lineRule="auto"/>
      <w:ind w:left="720"/>
      <w:contextualSpacing/>
    </w:pPr>
    <w:rPr>
      <w:rFonts w:asciiTheme="minorHAnsi" w:hAnsiTheme="minorHAns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rotrajy\OneDrive%20-%20DJAG\Documents\Templates\A4-document-external-Option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A4-document-external-Option-2.dotx</Template>
  <TotalTime>6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Joshi.Shamesh[FDDIV]</dc:creator>
  <cp:keywords/>
  <dc:description/>
  <cp:lastModifiedBy>Joshi.Shamesh[FDDIV]</cp:lastModifiedBy>
  <cp:revision>4</cp:revision>
  <cp:lastPrinted>2015-08-04T06:31:00Z</cp:lastPrinted>
  <dcterms:created xsi:type="dcterms:W3CDTF">2023-07-06T23:43:00Z</dcterms:created>
  <dcterms:modified xsi:type="dcterms:W3CDTF">2023-07-06T23:48:00Z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